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84A9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82318" wp14:editId="35471D4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5D696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">
                <v:group id="Group 3" o:spid="_x0000_s1027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V9mxgAAAN8AAAAPAAAAZHJzL2Rvd25yZXYueG1sRI9BSwMx&#13;&#10;FITvQv9DeIIXabOKtL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e11fZsYAAADfAAAA&#13;&#10;DwAAAAAAAAAAAAAAAAAHAgAAZHJzL2Rvd25yZXYueG1sUEsFBgAAAAADAAMAtwAAAPoCAAAAAA==&#13;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fr9xgAAAN8AAAAPAAAAZHJzL2Rvd25yZXYueG1sRI9BSwMx&#13;&#10;FITvQv9DeIIXabMKtr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FBH6/cYAAADfAAAA&#13;&#10;DwAAAAAAAAAAAAAAAAAHAgAAZHJzL2Rvd25yZXYueG1sUEsFBgAAAAADAAMAtwAAAPoCAAAAAA==&#13;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">
                  <v:imagedata r:id="rId6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0B81D2F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449373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BD99AE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617D6D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B9926E8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D766C57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327528C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569691F6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96A60A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10BFD01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3F5EAA1" w14:textId="604EBF44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C7AC7">
        <w:rPr>
          <w:rFonts w:ascii="Times New Roman" w:hAnsi="Times New Roman" w:cs="Times New Roman"/>
          <w:b/>
          <w:color w:val="FF0000"/>
          <w:sz w:val="28"/>
          <w:szCs w:val="28"/>
        </w:rPr>
        <w:t>Практика 11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C36DF1A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019E69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5CB15D78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1B5B9A2A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436015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6DF514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03D3037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66F5C49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934401A" w14:textId="17A3ACE7" w:rsidR="00C61EF7" w:rsidRPr="00004E03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C7AC7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248BF6AB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882D411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E0E50C4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63D38B5" w14:textId="77777777" w:rsidR="00C61EF7" w:rsidRDefault="00C61EF7" w:rsidP="00C61EF7">
      <w:pPr>
        <w:jc w:val="center"/>
      </w:pPr>
    </w:p>
    <w:p w14:paraId="35B558DD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</w:p>
    <w:p w14:paraId="091ED95A" w14:textId="593C5BC1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B98E19D" w14:textId="4CBCED27" w:rsidR="00671194" w:rsidRPr="00671194" w:rsidRDefault="00671194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6E2C64A" wp14:editId="6ED4D915">
            <wp:extent cx="5940425" cy="787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F49C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AA8F73D" w14:textId="731B50E9" w:rsidR="00C61EF7" w:rsidRPr="0052100C" w:rsidRDefault="00C61EF7" w:rsidP="0052100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5210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52100C" w:rsidRPr="005210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proofErr w:type="spell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number :Int</w:t>
      </w:r>
      <w:proofErr w:type="gram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player :Int, </w:t>
      </w:r>
      <w:proofErr w:type="spell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number: Int,</w:t>
      </w:r>
      <w:r w:rsidR="005210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</w:p>
    <w:p w14:paraId="2F21AEA9" w14:textId="6D6102D4" w:rsidR="00C61EF7" w:rsidRPr="0052100C" w:rsidRDefault="00C61EF7" w:rsidP="00C61E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Выходные</w:t>
      </w:r>
      <w:r w:rsidRPr="005210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5210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day: Days, </w:t>
      </w:r>
      <w:proofErr w:type="spell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index: Int, </w:t>
      </w:r>
      <w:proofErr w:type="spellStart"/>
      <w:proofErr w:type="gramStart"/>
      <w:r w:rsidR="0052100C" w:rsidRPr="0052100C">
        <w:rPr>
          <w:rFonts w:ascii="Times New Roman" w:hAnsi="Times New Roman" w:cs="Times New Roman"/>
          <w:bCs/>
          <w:sz w:val="28"/>
          <w:szCs w:val="28"/>
          <w:lang w:val="en-US"/>
        </w:rPr>
        <w:t>text:String</w:t>
      </w:r>
      <w:proofErr w:type="spellEnd"/>
      <w:proofErr w:type="gramEnd"/>
    </w:p>
    <w:p w14:paraId="3A365885" w14:textId="4F2311F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F7519EF" w14:textId="702F249C" w:rsidR="009D57E6" w:rsidRDefault="009D57E6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9C69DC" wp14:editId="09804E2F">
            <wp:extent cx="3865830" cy="55365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94" cy="55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1B6A" w14:textId="0FC6EE54" w:rsidR="009D57E6" w:rsidRDefault="009D57E6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FBE616" wp14:editId="1F889992">
            <wp:extent cx="4689695" cy="33106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72" cy="33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396" w14:textId="460E6005" w:rsidR="009D57E6" w:rsidRPr="0052100C" w:rsidRDefault="0052100C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868C64" wp14:editId="34C4935F">
            <wp:extent cx="3449371" cy="5151749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130" cy="52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13C" w14:textId="7E600E37" w:rsidR="00245C0F" w:rsidRDefault="0052100C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493B957" wp14:editId="3EDA3266">
            <wp:extent cx="5940425" cy="7698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F343" w14:textId="21119F2E" w:rsidR="00245C0F" w:rsidRPr="0052100C" w:rsidRDefault="0052100C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C14630E" wp14:editId="13A12660">
            <wp:extent cx="5940425" cy="7698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E980" w14:textId="77777777" w:rsidR="00245C0F" w:rsidRPr="00245C0F" w:rsidRDefault="00245C0F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EEB8F6" w14:textId="63A6A3CB" w:rsidR="00C61EF7" w:rsidRPr="00EC7AC7" w:rsidRDefault="00C61EF7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C7A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1B8A6B8" w14:textId="77777777" w:rsidR="0052100C" w:rsidRPr="0052100C" w:rsidRDefault="0052100C" w:rsidP="00521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main.kt</w:t>
      </w:r>
      <w:proofErr w:type="spellEnd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Color.colot_list_info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Color.rgb_color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Color.game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Color.random_color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day: Days =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day.WorkAndWeekendDays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day.RandomDay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day.NumberDays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DFDF7C" w14:textId="77777777" w:rsidR="0052100C" w:rsidRPr="0052100C" w:rsidRDefault="0052100C" w:rsidP="00521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ColorType.kt</w:t>
      </w:r>
      <w:proofErr w:type="spellEnd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"255, 0, 0"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"255, 127, 0"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"255, 255, 0"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"0, 255, 0"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"0, 0, 255"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INDOGO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"75, 0, 130"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VIOLET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"143, 0, 255"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colot_list_info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: List&lt;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возможные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добавлены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программу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values().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toList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rgb_color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узнайте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защифрован</w:t>
      </w:r>
      <w:proofErr w:type="spellEnd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ргб</w:t>
      </w:r>
      <w:proofErr w:type="spellEnd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оранжевый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4-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зеленый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5-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6-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голубой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7-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фиолетовый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:Int =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ORANGE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INDOGO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VIOLET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game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values().</w:t>
      </w:r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Каким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счету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радуге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 :Int =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(player ==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ответили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anwers</w:t>
      </w:r>
      <w:proofErr w:type="spellEnd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радуге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gram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}</w:t>
      </w:r>
      <w:proofErr w:type="gram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random_color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Рандомный</w:t>
      </w:r>
      <w:proofErr w:type="spellEnd"/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values().</w:t>
      </w:r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AE692C4" w14:textId="6F3BAD1F" w:rsidR="0052100C" w:rsidRPr="0052100C" w:rsidRDefault="0052100C" w:rsidP="00521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Days.kt</w:t>
      </w:r>
      <w:proofErr w:type="spellEnd"/>
      <w:r w:rsidRPr="005210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WorkAndWeekendDays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дня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дня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(day: Days){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= 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ordinal</w:t>
      </w:r>
      <w:proofErr w:type="spellEnd"/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% values().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521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&gt;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values()[index]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Предыдущий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values()[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Days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Случайный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values().</w:t>
      </w:r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21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NumberDays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дня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Days.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LastDay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дня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521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(e: </w:t>
      </w:r>
      <w:proofErr w:type="spellStart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21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E3A9C9E" w14:textId="04940443" w:rsidR="00C61EF7" w:rsidRDefault="00C61EF7" w:rsidP="0052100C">
      <w:pPr>
        <w:tabs>
          <w:tab w:val="left" w:pos="274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52100C">
        <w:rPr>
          <w:rFonts w:ascii="Times New Roman" w:hAnsi="Times New Roman" w:cs="Times New Roman"/>
          <w:b/>
          <w:sz w:val="28"/>
          <w:szCs w:val="28"/>
        </w:rPr>
        <w:tab/>
      </w:r>
    </w:p>
    <w:p w14:paraId="3D741EDC" w14:textId="5F495FCA" w:rsidR="0052100C" w:rsidRPr="0052100C" w:rsidRDefault="0052100C" w:rsidP="0052100C">
      <w:pPr>
        <w:tabs>
          <w:tab w:val="left" w:pos="2748"/>
        </w:tabs>
        <w:rPr>
          <w:rFonts w:ascii="Times New Roman" w:hAnsi="Times New Roman" w:cs="Times New Roman"/>
          <w:bCs/>
          <w:sz w:val="28"/>
          <w:szCs w:val="28"/>
        </w:rPr>
      </w:pPr>
      <w:r w:rsidRPr="0052100C">
        <w:rPr>
          <w:rFonts w:ascii="Times New Roman" w:hAnsi="Times New Roman" w:cs="Times New Roman"/>
          <w:bCs/>
          <w:sz w:val="28"/>
          <w:szCs w:val="28"/>
        </w:rPr>
        <w:t>Если пользователь введет несуществующий день недели или цвета – программа сообщит об ошибке. Если программа требует ввести число, а пользователь введет буквы – программа тоже сообщит об ошибке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973EC7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A5028EA" w14:textId="42D3FA76" w:rsidR="00C61EF7" w:rsidRPr="00EC7AC7" w:rsidRDefault="00C61EF7" w:rsidP="00C6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194">
        <w:rPr>
          <w:rFonts w:ascii="Times New Roman" w:hAnsi="Times New Roman" w:cs="Times New Roman"/>
          <w:sz w:val="28"/>
          <w:szCs w:val="28"/>
        </w:rPr>
        <w:t xml:space="preserve">Я научилась работать с классами </w:t>
      </w:r>
      <w:proofErr w:type="spellStart"/>
      <w:r w:rsidR="0067119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671194" w:rsidRPr="00671194">
        <w:rPr>
          <w:rFonts w:ascii="Times New Roman" w:hAnsi="Times New Roman" w:cs="Times New Roman"/>
          <w:sz w:val="28"/>
          <w:szCs w:val="28"/>
        </w:rPr>
        <w:t>.</w:t>
      </w:r>
    </w:p>
    <w:p w14:paraId="703E83EE" w14:textId="77777777" w:rsidR="00247090" w:rsidRDefault="00247090"/>
    <w:sectPr w:rsidR="002470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293"/>
    <w:multiLevelType w:val="hybridMultilevel"/>
    <w:tmpl w:val="C0D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6"/>
    <w:rsid w:val="00245C0F"/>
    <w:rsid w:val="00247090"/>
    <w:rsid w:val="0052100C"/>
    <w:rsid w:val="00671194"/>
    <w:rsid w:val="009D57E6"/>
    <w:rsid w:val="00C61EF7"/>
    <w:rsid w:val="00E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7EB15"/>
  <w15:chartTrackingRefBased/>
  <w15:docId w15:val="{C7502AE6-8BD2-7742-A3CE-0085B991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100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00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toria/Desktop/&#1086;&#1073;&#1088;&#1072;&#1079;&#107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образец.dotx</Template>
  <TotalTime>5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vikmolotova@gmail.com</cp:lastModifiedBy>
  <cp:revision>2</cp:revision>
  <dcterms:created xsi:type="dcterms:W3CDTF">2023-03-01T14:02:00Z</dcterms:created>
  <dcterms:modified xsi:type="dcterms:W3CDTF">2023-03-01T14:39:00Z</dcterms:modified>
</cp:coreProperties>
</file>